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AF" w:rsidRPr="000033E0" w:rsidRDefault="00DF20AF" w:rsidP="000033E0">
      <w:pPr>
        <w:pStyle w:val="Title"/>
        <w:jc w:val="center"/>
      </w:pPr>
      <w:r w:rsidRPr="000033E0">
        <w:t>USER MANUAL</w:t>
      </w:r>
    </w:p>
    <w:p w:rsidR="000033E0" w:rsidRDefault="00DF20AF" w:rsidP="00585FB1">
      <w:pPr>
        <w:jc w:val="center"/>
        <w:rPr>
          <w:color w:val="AF490D" w:themeColor="accent2" w:themeShade="BF"/>
          <w:sz w:val="22"/>
        </w:rPr>
      </w:pPr>
      <w:r w:rsidRPr="000033E0">
        <w:rPr>
          <w:color w:val="AF490D" w:themeColor="accent2" w:themeShade="BF"/>
          <w:sz w:val="22"/>
        </w:rPr>
        <w:t>WEB ADMIN POINTER SCHOOL APPS</w:t>
      </w:r>
    </w:p>
    <w:p w:rsidR="000033E0" w:rsidRDefault="000033E0" w:rsidP="00C70D9D">
      <w:pPr>
        <w:jc w:val="center"/>
        <w:rPr>
          <w:color w:val="AF490D" w:themeColor="accent2" w:themeShade="BF"/>
          <w:sz w:val="22"/>
        </w:rPr>
      </w:pPr>
      <w:r>
        <w:rPr>
          <w:noProof/>
          <w:lang w:eastAsia="en-US"/>
        </w:rPr>
        <w:drawing>
          <wp:inline distT="0" distB="0" distL="0" distR="0" wp14:anchorId="54798FC6" wp14:editId="568D74A6">
            <wp:extent cx="4212771" cy="1638300"/>
            <wp:effectExtent l="0" t="0" r="0" b="0"/>
            <wp:docPr id="2" name="Picture 2" descr="http://localhost/pointschool/assets/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/pointschool/assets/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62" cy="166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B1" w:rsidRPr="00585FB1" w:rsidRDefault="00783546" w:rsidP="00585FB1">
      <w:pPr>
        <w:jc w:val="center"/>
        <w:rPr>
          <w:b/>
          <w:color w:val="AF490D" w:themeColor="accent2" w:themeShade="BF"/>
          <w:sz w:val="24"/>
        </w:rPr>
      </w:pPr>
      <w:r w:rsidRPr="00585FB1">
        <w:rPr>
          <w:b/>
          <w:color w:val="AF490D" w:themeColor="accent2" w:themeShade="BF"/>
          <w:sz w:val="24"/>
        </w:rPr>
        <w:t>FIS STUDIO</w:t>
      </w:r>
    </w:p>
    <w:p w:rsidR="00585FB1" w:rsidRPr="00585FB1" w:rsidRDefault="00585FB1" w:rsidP="00585FB1">
      <w:pPr>
        <w:jc w:val="center"/>
        <w:rPr>
          <w:color w:val="AF490D" w:themeColor="accent2" w:themeShade="BF"/>
          <w:sz w:val="20"/>
          <w:lang w:val="en-GB"/>
        </w:rPr>
      </w:pPr>
      <w:proofErr w:type="spellStart"/>
      <w:r w:rsidRPr="00585FB1">
        <w:rPr>
          <w:color w:val="AF490D" w:themeColor="accent2" w:themeShade="BF"/>
          <w:sz w:val="20"/>
          <w:lang w:val="en-GB"/>
        </w:rPr>
        <w:t>Jurusan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Teknik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Informatika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-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Institut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Teknologi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Sepuluh</w:t>
      </w:r>
      <w:proofErr w:type="spellEnd"/>
      <w:r w:rsidRPr="00585FB1">
        <w:rPr>
          <w:color w:val="AF490D" w:themeColor="accent2" w:themeShade="BF"/>
          <w:sz w:val="20"/>
          <w:lang w:val="en-GB"/>
        </w:rPr>
        <w:t xml:space="preserve"> </w:t>
      </w:r>
      <w:proofErr w:type="spellStart"/>
      <w:r w:rsidRPr="00585FB1">
        <w:rPr>
          <w:color w:val="AF490D" w:themeColor="accent2" w:themeShade="BF"/>
          <w:sz w:val="20"/>
          <w:lang w:val="en-GB"/>
        </w:rPr>
        <w:t>Nopember</w:t>
      </w:r>
      <w:proofErr w:type="spellEnd"/>
    </w:p>
    <w:p w:rsidR="00585FB1" w:rsidRDefault="00585FB1" w:rsidP="00585FB1">
      <w:pPr>
        <w:jc w:val="center"/>
        <w:rPr>
          <w:color w:val="AF490D" w:themeColor="accent2" w:themeShade="BF"/>
          <w:sz w:val="20"/>
        </w:rPr>
      </w:pPr>
      <w:r w:rsidRPr="00585FB1">
        <w:rPr>
          <w:b/>
          <w:color w:val="AF490D" w:themeColor="accent2" w:themeShade="BF"/>
          <w:sz w:val="20"/>
          <w:lang w:val="en-GB"/>
        </w:rPr>
        <w:t xml:space="preserve">Jl. Raya ITS </w:t>
      </w:r>
      <w:smartTag w:uri="urn:schemas-microsoft-com:office:smarttags" w:element="City">
        <w:smartTag w:uri="urn:schemas-microsoft-com:office:smarttags" w:element="place">
          <w:r w:rsidRPr="00585FB1">
            <w:rPr>
              <w:b/>
              <w:color w:val="AF490D" w:themeColor="accent2" w:themeShade="BF"/>
              <w:sz w:val="20"/>
              <w:lang w:val="en-GB"/>
            </w:rPr>
            <w:t>Surabaya</w:t>
          </w:r>
        </w:smartTag>
      </w:smartTag>
      <w:r w:rsidRPr="00585FB1">
        <w:rPr>
          <w:b/>
          <w:color w:val="AF490D" w:themeColor="accent2" w:themeShade="BF"/>
          <w:sz w:val="20"/>
          <w:lang w:val="en-GB"/>
        </w:rPr>
        <w:t xml:space="preserve"> 60111</w:t>
      </w:r>
    </w:p>
    <w:p w:rsidR="00153B16" w:rsidRDefault="00153B16" w:rsidP="00153B16">
      <w:pPr>
        <w:pStyle w:val="Heading1"/>
      </w:pPr>
      <w:r>
        <w:lastRenderedPageBreak/>
        <w:t>Content</w:t>
      </w:r>
    </w:p>
    <w:p w:rsidR="00153B16" w:rsidRDefault="00153B16" w:rsidP="00153B16"/>
    <w:p w:rsidR="00BF17CA" w:rsidRDefault="00BF17CA" w:rsidP="004A31A2">
      <w:pPr>
        <w:sectPr w:rsidR="00BF17CA" w:rsidSect="00C70D9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8391" w:orient="landscape" w:code="11"/>
          <w:pgMar w:top="1440" w:right="1440" w:bottom="1440" w:left="1440" w:header="720" w:footer="720" w:gutter="0"/>
          <w:cols w:space="720"/>
          <w:docGrid w:linePitch="231"/>
        </w:sectPr>
      </w:pPr>
    </w:p>
    <w:p w:rsidR="00153B16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lastRenderedPageBreak/>
        <w:t>Informasi</w:t>
      </w:r>
      <w:proofErr w:type="spellEnd"/>
      <w:r w:rsidRPr="00402B37">
        <w:rPr>
          <w:sz w:val="20"/>
        </w:rPr>
        <w:t xml:space="preserve"> </w:t>
      </w:r>
      <w:r w:rsidR="00402B37">
        <w:rPr>
          <w:sz w:val="20"/>
        </w:rPr>
        <w:t xml:space="preserve">Web Admin </w:t>
      </w:r>
      <w:r w:rsidRPr="00402B37">
        <w:rPr>
          <w:sz w:val="20"/>
        </w:rPr>
        <w:t xml:space="preserve"> </w:t>
      </w:r>
    </w:p>
    <w:p w:rsidR="00153B16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</w:t>
      </w:r>
      <w:proofErr w:type="spellStart"/>
      <w:r w:rsidRPr="00402B37">
        <w:rPr>
          <w:sz w:val="20"/>
        </w:rPr>
        <w:t>Kelas</w:t>
      </w:r>
      <w:proofErr w:type="spellEnd"/>
    </w:p>
    <w:p w:rsidR="00153B16" w:rsidRPr="00402B37" w:rsidRDefault="00153B16" w:rsidP="00017861">
      <w:pPr>
        <w:pStyle w:val="ListParagraph"/>
        <w:numPr>
          <w:ilvl w:val="1"/>
          <w:numId w:val="8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proofErr w:type="spellStart"/>
      <w:r w:rsidRPr="00402B37">
        <w:rPr>
          <w:sz w:val="20"/>
        </w:rPr>
        <w:t>Kelas</w:t>
      </w:r>
      <w:proofErr w:type="spellEnd"/>
    </w:p>
    <w:p w:rsidR="00153B16" w:rsidRPr="00402B37" w:rsidRDefault="00153B16" w:rsidP="00017861">
      <w:pPr>
        <w:pStyle w:val="ListParagraph"/>
        <w:numPr>
          <w:ilvl w:val="1"/>
          <w:numId w:val="8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proofErr w:type="spellStart"/>
      <w:r w:rsidRPr="00402B37">
        <w:rPr>
          <w:sz w:val="20"/>
        </w:rPr>
        <w:t>Kelas</w:t>
      </w:r>
      <w:proofErr w:type="spellEnd"/>
    </w:p>
    <w:p w:rsidR="00153B16" w:rsidRDefault="00153B16" w:rsidP="00017861">
      <w:pPr>
        <w:pStyle w:val="ListParagraph"/>
        <w:numPr>
          <w:ilvl w:val="1"/>
          <w:numId w:val="8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proofErr w:type="spellStart"/>
      <w:r w:rsidRPr="00402B37">
        <w:rPr>
          <w:sz w:val="20"/>
        </w:rPr>
        <w:t>Kelas</w:t>
      </w:r>
      <w:proofErr w:type="spellEnd"/>
    </w:p>
    <w:p w:rsidR="00153B16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Mata </w:t>
      </w:r>
      <w:proofErr w:type="spellStart"/>
      <w:r w:rsidRPr="00402B37">
        <w:rPr>
          <w:sz w:val="20"/>
        </w:rPr>
        <w:t>Pelajaran</w:t>
      </w:r>
      <w:proofErr w:type="spellEnd"/>
    </w:p>
    <w:p w:rsidR="00CD2C3D" w:rsidRPr="00402B37" w:rsidRDefault="00CD2C3D" w:rsidP="00017861">
      <w:pPr>
        <w:pStyle w:val="ListParagraph"/>
        <w:numPr>
          <w:ilvl w:val="1"/>
          <w:numId w:val="7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 xml:space="preserve">Mata </w:t>
      </w:r>
      <w:proofErr w:type="spellStart"/>
      <w:r w:rsidR="00AB7CD5" w:rsidRPr="00402B37">
        <w:rPr>
          <w:sz w:val="20"/>
        </w:rPr>
        <w:t>Pelajaran</w:t>
      </w:r>
      <w:proofErr w:type="spellEnd"/>
    </w:p>
    <w:p w:rsidR="00CD2C3D" w:rsidRPr="00402B37" w:rsidRDefault="00CD2C3D" w:rsidP="00017861">
      <w:pPr>
        <w:pStyle w:val="ListParagraph"/>
        <w:numPr>
          <w:ilvl w:val="1"/>
          <w:numId w:val="7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 xml:space="preserve">Mata </w:t>
      </w:r>
      <w:proofErr w:type="spellStart"/>
      <w:r w:rsidR="00AB7CD5" w:rsidRPr="00402B37">
        <w:rPr>
          <w:sz w:val="20"/>
        </w:rPr>
        <w:t>Pelajaran</w:t>
      </w:r>
      <w:proofErr w:type="spellEnd"/>
    </w:p>
    <w:p w:rsidR="00CD2C3D" w:rsidRDefault="00CD2C3D" w:rsidP="00017861">
      <w:pPr>
        <w:pStyle w:val="ListParagraph"/>
        <w:numPr>
          <w:ilvl w:val="1"/>
          <w:numId w:val="7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proofErr w:type="spellStart"/>
      <w:r w:rsidR="00AB7CD5" w:rsidRPr="00402B37">
        <w:rPr>
          <w:sz w:val="20"/>
        </w:rPr>
        <w:t>Pelajaran</w:t>
      </w:r>
      <w:proofErr w:type="spellEnd"/>
    </w:p>
    <w:p w:rsidR="00153B16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Bab</w:t>
      </w:r>
    </w:p>
    <w:p w:rsidR="00141491" w:rsidRPr="00402B37" w:rsidRDefault="00141491" w:rsidP="00017861">
      <w:pPr>
        <w:pStyle w:val="ListParagraph"/>
        <w:numPr>
          <w:ilvl w:val="1"/>
          <w:numId w:val="9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Bab</w:t>
      </w:r>
    </w:p>
    <w:p w:rsidR="00141491" w:rsidRPr="00402B37" w:rsidRDefault="00141491" w:rsidP="00017861">
      <w:pPr>
        <w:pStyle w:val="ListParagraph"/>
        <w:numPr>
          <w:ilvl w:val="1"/>
          <w:numId w:val="9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lastRenderedPageBreak/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Bab</w:t>
      </w:r>
    </w:p>
    <w:p w:rsidR="00141491" w:rsidRDefault="00141491" w:rsidP="00017861">
      <w:pPr>
        <w:pStyle w:val="ListParagraph"/>
        <w:numPr>
          <w:ilvl w:val="1"/>
          <w:numId w:val="9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Bab</w:t>
      </w:r>
    </w:p>
    <w:p w:rsidR="00CD2C3D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Sub-Bab</w:t>
      </w:r>
    </w:p>
    <w:p w:rsidR="00141491" w:rsidRPr="00402B37" w:rsidRDefault="00141491" w:rsidP="00017861">
      <w:pPr>
        <w:pStyle w:val="ListParagraph"/>
        <w:numPr>
          <w:ilvl w:val="1"/>
          <w:numId w:val="10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Sub-Bab</w:t>
      </w:r>
    </w:p>
    <w:p w:rsidR="00141491" w:rsidRPr="00402B37" w:rsidRDefault="00141491" w:rsidP="00017861">
      <w:pPr>
        <w:pStyle w:val="ListParagraph"/>
        <w:numPr>
          <w:ilvl w:val="1"/>
          <w:numId w:val="10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Sub-Bab</w:t>
      </w:r>
    </w:p>
    <w:p w:rsidR="00141491" w:rsidRPr="00585FB1" w:rsidRDefault="00141491" w:rsidP="00017861">
      <w:pPr>
        <w:pStyle w:val="ListParagraph"/>
        <w:numPr>
          <w:ilvl w:val="1"/>
          <w:numId w:val="10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r w:rsidR="00AB7CD5" w:rsidRPr="00402B37">
        <w:rPr>
          <w:sz w:val="20"/>
        </w:rPr>
        <w:t>Sub-Bab</w:t>
      </w:r>
    </w:p>
    <w:p w:rsidR="00153B16" w:rsidRPr="00402B37" w:rsidRDefault="00153B16" w:rsidP="00017861">
      <w:pPr>
        <w:pStyle w:val="ListParagraph"/>
        <w:numPr>
          <w:ilvl w:val="0"/>
          <w:numId w:val="4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Mengelola</w:t>
      </w:r>
      <w:proofErr w:type="spellEnd"/>
      <w:r w:rsidRPr="00402B37">
        <w:rPr>
          <w:sz w:val="20"/>
        </w:rPr>
        <w:t xml:space="preserve"> </w:t>
      </w:r>
      <w:proofErr w:type="spellStart"/>
      <w:r w:rsidRPr="00402B37">
        <w:rPr>
          <w:sz w:val="20"/>
        </w:rPr>
        <w:t>Materi</w:t>
      </w:r>
      <w:proofErr w:type="spellEnd"/>
    </w:p>
    <w:p w:rsidR="00CD2C3D" w:rsidRPr="00402B37" w:rsidRDefault="00CD2C3D" w:rsidP="00017861">
      <w:pPr>
        <w:pStyle w:val="ListParagraph"/>
        <w:numPr>
          <w:ilvl w:val="1"/>
          <w:numId w:val="11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Menambah</w:t>
      </w:r>
      <w:proofErr w:type="spellEnd"/>
      <w:r w:rsidRPr="00402B37">
        <w:rPr>
          <w:sz w:val="20"/>
        </w:rPr>
        <w:t xml:space="preserve"> Data </w:t>
      </w:r>
      <w:proofErr w:type="spellStart"/>
      <w:r w:rsidR="00AB7CD5" w:rsidRPr="00402B37">
        <w:rPr>
          <w:sz w:val="20"/>
        </w:rPr>
        <w:t>Materi</w:t>
      </w:r>
      <w:proofErr w:type="spellEnd"/>
    </w:p>
    <w:p w:rsidR="00CD2C3D" w:rsidRPr="00402B37" w:rsidRDefault="00CD2C3D" w:rsidP="00017861">
      <w:pPr>
        <w:pStyle w:val="ListParagraph"/>
        <w:numPr>
          <w:ilvl w:val="1"/>
          <w:numId w:val="11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Meruba</w:t>
      </w:r>
      <w:r w:rsidR="00BF17CA" w:rsidRPr="00402B37">
        <w:rPr>
          <w:sz w:val="20"/>
        </w:rPr>
        <w:t>h</w:t>
      </w:r>
      <w:proofErr w:type="spellEnd"/>
      <w:r w:rsidRPr="00402B37">
        <w:rPr>
          <w:sz w:val="20"/>
        </w:rPr>
        <w:t xml:space="preserve"> Data </w:t>
      </w:r>
      <w:proofErr w:type="spellStart"/>
      <w:r w:rsidR="00AB7CD5" w:rsidRPr="00402B37">
        <w:rPr>
          <w:sz w:val="20"/>
        </w:rPr>
        <w:t>Materi</w:t>
      </w:r>
      <w:proofErr w:type="spellEnd"/>
    </w:p>
    <w:p w:rsidR="00402B37" w:rsidRDefault="00CD2C3D" w:rsidP="00017861">
      <w:pPr>
        <w:pStyle w:val="ListParagraph"/>
        <w:numPr>
          <w:ilvl w:val="1"/>
          <w:numId w:val="11"/>
        </w:numPr>
        <w:spacing w:line="360" w:lineRule="auto"/>
        <w:rPr>
          <w:sz w:val="20"/>
        </w:rPr>
      </w:pPr>
      <w:proofErr w:type="spellStart"/>
      <w:r w:rsidRPr="00402B37">
        <w:rPr>
          <w:sz w:val="20"/>
        </w:rPr>
        <w:t>Menghapus</w:t>
      </w:r>
      <w:proofErr w:type="spellEnd"/>
      <w:r w:rsidRPr="00402B37">
        <w:rPr>
          <w:sz w:val="20"/>
        </w:rPr>
        <w:t xml:space="preserve"> Data </w:t>
      </w:r>
      <w:proofErr w:type="spellStart"/>
      <w:r w:rsidR="00AB7CD5" w:rsidRPr="00402B37">
        <w:rPr>
          <w:sz w:val="20"/>
        </w:rPr>
        <w:t>Materi</w:t>
      </w:r>
      <w:proofErr w:type="spellEnd"/>
    </w:p>
    <w:p w:rsidR="00017861" w:rsidRDefault="00017861" w:rsidP="00017861">
      <w:pPr>
        <w:spacing w:line="360" w:lineRule="auto"/>
        <w:rPr>
          <w:sz w:val="20"/>
        </w:rPr>
      </w:pPr>
    </w:p>
    <w:p w:rsidR="00017861" w:rsidRDefault="00017861" w:rsidP="00017861">
      <w:pPr>
        <w:spacing w:line="360" w:lineRule="auto"/>
        <w:rPr>
          <w:sz w:val="20"/>
        </w:rPr>
      </w:pPr>
    </w:p>
    <w:p w:rsidR="00017861" w:rsidRPr="00017861" w:rsidRDefault="00017861" w:rsidP="00017861">
      <w:pPr>
        <w:spacing w:line="360" w:lineRule="auto"/>
        <w:rPr>
          <w:sz w:val="20"/>
        </w:rPr>
        <w:sectPr w:rsidR="00017861" w:rsidRPr="00017861" w:rsidSect="004A31A2">
          <w:type w:val="continuous"/>
          <w:pgSz w:w="11907" w:h="8391" w:orient="landscape" w:code="11"/>
          <w:pgMar w:top="1440" w:right="1440" w:bottom="1440" w:left="1440" w:header="720" w:footer="720" w:gutter="0"/>
          <w:cols w:num="2" w:sep="1" w:space="720"/>
          <w:docGrid w:linePitch="231"/>
        </w:sectPr>
      </w:pPr>
    </w:p>
    <w:p w:rsidR="00CD2C3D" w:rsidRDefault="00402B37" w:rsidP="00F24AE2">
      <w:pPr>
        <w:pStyle w:val="Heading1"/>
        <w:numPr>
          <w:ilvl w:val="0"/>
          <w:numId w:val="12"/>
        </w:numPr>
        <w:ind w:left="709"/>
      </w:pPr>
      <w:r>
        <w:lastRenderedPageBreak/>
        <w:t>INFORMASI PERANGKAT LUNAK</w:t>
      </w:r>
    </w:p>
    <w:p w:rsidR="00F24AE2" w:rsidRDefault="00F24AE2" w:rsidP="00F24AE2"/>
    <w:p w:rsidR="00F24AE2" w:rsidRDefault="00F24AE2" w:rsidP="00017861">
      <w:pPr>
        <w:ind w:left="720" w:firstLine="11"/>
      </w:pPr>
      <w:r>
        <w:t xml:space="preserve">Web admin pointer school </w:t>
      </w:r>
      <w:proofErr w:type="spellStart"/>
      <w:r>
        <w:t>adalah</w:t>
      </w:r>
      <w:proofErr w:type="spellEnd"/>
      <w:r>
        <w:t xml:space="preserve"> </w:t>
      </w:r>
      <w:proofErr w:type="spellStart"/>
      <w:r w:rsidR="00595BDE">
        <w:t>sebuah</w:t>
      </w:r>
      <w:proofErr w:type="spellEnd"/>
      <w:r w:rsidR="00595BDE">
        <w:t xml:space="preserve"> </w:t>
      </w:r>
      <w:proofErr w:type="spellStart"/>
      <w:r w:rsidR="00595BDE">
        <w:t>perangkat</w:t>
      </w:r>
      <w:proofErr w:type="spellEnd"/>
      <w:r w:rsidR="00595BDE">
        <w:t xml:space="preserve"> </w:t>
      </w:r>
      <w:proofErr w:type="spellStart"/>
      <w:r w:rsidR="00595BDE">
        <w:t>lunak</w:t>
      </w:r>
      <w:proofErr w:type="spellEnd"/>
      <w:r w:rsidR="00595BDE">
        <w:t xml:space="preserve"> </w:t>
      </w:r>
      <w:proofErr w:type="spellStart"/>
      <w:r w:rsidR="00595BDE">
        <w:t>berbasis</w:t>
      </w:r>
      <w:proofErr w:type="spellEnd"/>
      <w:r w:rsidR="00595BDE">
        <w:t xml:space="preserve"> web yang </w:t>
      </w:r>
      <w:proofErr w:type="spellStart"/>
      <w:r w:rsidR="00595BDE">
        <w:t>dikembangan</w:t>
      </w:r>
      <w:proofErr w:type="spellEnd"/>
      <w:r w:rsidR="00595BDE">
        <w:t xml:space="preserve"> </w:t>
      </w:r>
      <w:proofErr w:type="spellStart"/>
      <w:r w:rsidR="00595BDE">
        <w:t>degann</w:t>
      </w:r>
      <w:proofErr w:type="spellEnd"/>
      <w:r w:rsidR="00595BDE">
        <w:t xml:space="preserve"> </w:t>
      </w:r>
      <w:proofErr w:type="spellStart"/>
      <w:r w:rsidR="00595BDE">
        <w:t>tujuan</w:t>
      </w:r>
      <w:proofErr w:type="spellEnd"/>
      <w:r w:rsidR="00595BDE">
        <w:t xml:space="preserve"> </w:t>
      </w:r>
      <w:proofErr w:type="spellStart"/>
      <w:r w:rsidR="00783546">
        <w:t>untuk</w:t>
      </w:r>
      <w:proofErr w:type="spellEnd"/>
      <w:r w:rsidR="00783546">
        <w:t xml:space="preserve"> </w:t>
      </w:r>
      <w:proofErr w:type="spellStart"/>
      <w:r w:rsidR="00783546">
        <w:t>pengelolaan</w:t>
      </w:r>
      <w:proofErr w:type="spellEnd"/>
      <w:r w:rsidR="00783546">
        <w:t xml:space="preserve"> </w:t>
      </w:r>
      <w:proofErr w:type="spellStart"/>
      <w:r w:rsidR="00783546">
        <w:t>konten</w:t>
      </w:r>
      <w:proofErr w:type="spellEnd"/>
      <w:r w:rsidR="00783546">
        <w:t xml:space="preserve"> </w:t>
      </w:r>
      <w:proofErr w:type="spellStart"/>
      <w:r w:rsidR="00783546">
        <w:t>pada</w:t>
      </w:r>
      <w:proofErr w:type="spellEnd"/>
      <w:r w:rsidR="00783546">
        <w:t xml:space="preserve"> </w:t>
      </w:r>
      <w:proofErr w:type="spellStart"/>
      <w:r w:rsidR="00783546">
        <w:t>aplikasi</w:t>
      </w:r>
      <w:proofErr w:type="spellEnd"/>
      <w:r w:rsidR="00783546">
        <w:t xml:space="preserve"> android </w:t>
      </w:r>
      <w:proofErr w:type="spellStart"/>
      <w:r w:rsidR="00783546">
        <w:t>PointerSchool</w:t>
      </w:r>
      <w:proofErr w:type="spellEnd"/>
      <w:r w:rsidR="00783546">
        <w:t xml:space="preserve"> Apps.</w:t>
      </w:r>
    </w:p>
    <w:p w:rsidR="00783546" w:rsidRDefault="00017861" w:rsidP="00F24AE2">
      <w:pPr>
        <w:ind w:left="709"/>
      </w:pPr>
      <w:proofErr w:type="spellStart"/>
      <w:r>
        <w:t>Perangkan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0B1DB2">
        <w:t>antara</w:t>
      </w:r>
      <w:proofErr w:type="spellEnd"/>
      <w:r w:rsidR="000B1DB2">
        <w:t xml:space="preserve"> lain</w:t>
      </w:r>
      <w:bookmarkStart w:id="0" w:name="_GoBack"/>
      <w:bookmarkEnd w:id="0"/>
      <w:r w:rsidR="000B1DB2">
        <w:t>:</w:t>
      </w:r>
    </w:p>
    <w:p w:rsidR="000B1DB2" w:rsidRDefault="000B1DB2" w:rsidP="000B1DB2">
      <w:pPr>
        <w:pStyle w:val="ListParagraph"/>
        <w:numPr>
          <w:ilvl w:val="0"/>
          <w:numId w:val="13"/>
        </w:numPr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0B1DB2" w:rsidRDefault="000B1DB2" w:rsidP="000B1DB2">
      <w:pPr>
        <w:pStyle w:val="ListParagraph"/>
        <w:numPr>
          <w:ilvl w:val="0"/>
          <w:numId w:val="13"/>
        </w:numPr>
      </w:pPr>
      <w:proofErr w:type="spellStart"/>
      <w:r>
        <w:t>Pengelolaan</w:t>
      </w:r>
      <w:proofErr w:type="spellEnd"/>
      <w:r>
        <w:t xml:space="preserve"> Mata </w:t>
      </w:r>
      <w:proofErr w:type="spellStart"/>
      <w:r>
        <w:t>Pelajaran</w:t>
      </w:r>
      <w:proofErr w:type="spellEnd"/>
    </w:p>
    <w:p w:rsidR="000B1DB2" w:rsidRDefault="000B1DB2" w:rsidP="000B1DB2">
      <w:pPr>
        <w:pStyle w:val="ListParagraph"/>
        <w:numPr>
          <w:ilvl w:val="0"/>
          <w:numId w:val="13"/>
        </w:numPr>
      </w:pPr>
      <w:proofErr w:type="spellStart"/>
      <w:r>
        <w:t>Pengelolaan</w:t>
      </w:r>
      <w:proofErr w:type="spellEnd"/>
      <w:r>
        <w:t xml:space="preserve"> </w:t>
      </w:r>
      <w:r w:rsidR="001548DF">
        <w:t>Bab</w:t>
      </w:r>
    </w:p>
    <w:p w:rsidR="001548DF" w:rsidRDefault="001548DF" w:rsidP="000B1DB2">
      <w:pPr>
        <w:pStyle w:val="ListParagraph"/>
        <w:numPr>
          <w:ilvl w:val="0"/>
          <w:numId w:val="13"/>
        </w:numPr>
      </w:pPr>
      <w:proofErr w:type="spellStart"/>
      <w:r>
        <w:t>Pengelolaan</w:t>
      </w:r>
      <w:proofErr w:type="spellEnd"/>
      <w:r>
        <w:t xml:space="preserve"> Sub-Bab</w:t>
      </w:r>
    </w:p>
    <w:p w:rsidR="001548DF" w:rsidRDefault="001548DF" w:rsidP="000B1DB2">
      <w:pPr>
        <w:pStyle w:val="ListParagraph"/>
        <w:numPr>
          <w:ilvl w:val="0"/>
          <w:numId w:val="13"/>
        </w:numPr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Materi</w:t>
      </w:r>
      <w:proofErr w:type="spellEnd"/>
    </w:p>
    <w:p w:rsidR="001548DF" w:rsidRPr="00F24AE2" w:rsidRDefault="001548DF" w:rsidP="001548DF">
      <w:pPr>
        <w:ind w:left="720"/>
      </w:pPr>
    </w:p>
    <w:sectPr w:rsidR="001548DF" w:rsidRPr="00F24AE2" w:rsidSect="00BF17CA">
      <w:type w:val="continuous"/>
      <w:pgSz w:w="11907" w:h="8391" w:orient="landscape" w:code="11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47B" w:rsidRDefault="00BF047B" w:rsidP="008C64AB">
      <w:pPr>
        <w:spacing w:after="0" w:line="240" w:lineRule="auto"/>
      </w:pPr>
      <w:r>
        <w:separator/>
      </w:r>
    </w:p>
  </w:endnote>
  <w:endnote w:type="continuationSeparator" w:id="0">
    <w:p w:rsidR="00BF047B" w:rsidRDefault="00BF047B" w:rsidP="008C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AB" w:rsidRDefault="008C64AB" w:rsidP="008C64AB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AB" w:rsidRPr="008C64AB" w:rsidRDefault="008C64AB" w:rsidP="008C64AB">
    <w:pPr>
      <w:pStyle w:val="Footer"/>
      <w:jc w:val="right"/>
    </w:pPr>
    <w:r>
      <w:t>©</w:t>
    </w:r>
    <w:r w:rsidR="00783546">
      <w:t xml:space="preserve"> </w:t>
    </w:r>
    <w:proofErr w:type="spellStart"/>
    <w:r>
      <w:t>PointerSchool</w:t>
    </w:r>
    <w:proofErr w:type="spellEnd"/>
    <w:r>
      <w:t xml:space="preserve"> Apps</w:t>
    </w:r>
    <w:r w:rsidR="00783546">
      <w:t xml:space="preserve"> - </w:t>
    </w:r>
    <w:r w:rsidR="00783546">
      <w:t>FIS STUDIO</w:t>
    </w:r>
    <w: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47B" w:rsidRDefault="00BF047B" w:rsidP="008C64AB">
      <w:pPr>
        <w:spacing w:after="0" w:line="240" w:lineRule="auto"/>
      </w:pPr>
      <w:r>
        <w:separator/>
      </w:r>
    </w:p>
  </w:footnote>
  <w:footnote w:type="continuationSeparator" w:id="0">
    <w:p w:rsidR="00BF047B" w:rsidRDefault="00BF047B" w:rsidP="008C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BDE" w:rsidRDefault="00595BD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97485" o:spid="_x0000_s2050" type="#_x0000_t75" style="position:absolute;margin-left:0;margin-top:0;width:451.2pt;height:175.45pt;z-index:-251657216;mso-position-horizontal:center;mso-position-horizontal-relative:margin;mso-position-vertical:center;mso-position-vertical-relative:margin" o:allowincell="f">
          <v:imagedata r:id="rId1" o:title="P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4AB" w:rsidRDefault="00595BDE" w:rsidP="008C64AB">
    <w:pPr>
      <w:pStyle w:val="Header"/>
      <w:jc w:val="right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97486" o:spid="_x0000_s2051" type="#_x0000_t75" style="position:absolute;left:0;text-align:left;margin-left:0;margin-top:0;width:451.2pt;height:175.45pt;z-index:-251656192;mso-position-horizontal:center;mso-position-horizontal-relative:margin;mso-position-vertical:center;mso-position-vertical-relative:margin" o:allowincell="f">
          <v:imagedata r:id="rId1" o:title="P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BDE" w:rsidRDefault="00595BDE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97484" o:spid="_x0000_s2049" type="#_x0000_t75" style="position:absolute;margin-left:0;margin-top:0;width:451.2pt;height:175.45pt;z-index:-251658240;mso-position-horizontal:center;mso-position-horizontal-relative:margin;mso-position-vertical:center;mso-position-vertical-relative:margin" o:allowincell="f">
          <v:imagedata r:id="rId1" o:title="P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33D"/>
    <w:multiLevelType w:val="hybridMultilevel"/>
    <w:tmpl w:val="20EA27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E6025"/>
    <w:multiLevelType w:val="hybridMultilevel"/>
    <w:tmpl w:val="5016DC0A"/>
    <w:lvl w:ilvl="0" w:tplc="3A9E20F6">
      <w:start w:val="1"/>
      <w:numFmt w:val="upperRoman"/>
      <w:lvlText w:val="I.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203ED"/>
    <w:multiLevelType w:val="hybridMultilevel"/>
    <w:tmpl w:val="98DE03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03FD4"/>
    <w:multiLevelType w:val="hybridMultilevel"/>
    <w:tmpl w:val="DD84B4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A494D"/>
    <w:multiLevelType w:val="hybridMultilevel"/>
    <w:tmpl w:val="AD9251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7B98"/>
    <w:multiLevelType w:val="hybridMultilevel"/>
    <w:tmpl w:val="34BEB4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C0948B36">
      <w:start w:val="1"/>
      <w:numFmt w:val="upperRoman"/>
      <w:lvlText w:val="IV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47D7C"/>
    <w:multiLevelType w:val="hybridMultilevel"/>
    <w:tmpl w:val="18167D0E"/>
    <w:lvl w:ilvl="0" w:tplc="380804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84368"/>
    <w:multiLevelType w:val="hybridMultilevel"/>
    <w:tmpl w:val="3F02A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3F695AA">
      <w:start w:val="1"/>
      <w:numFmt w:val="upperRoman"/>
      <w:lvlText w:val="III.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56E84"/>
    <w:multiLevelType w:val="hybridMultilevel"/>
    <w:tmpl w:val="2CCE5F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B110DFB"/>
    <w:multiLevelType w:val="hybridMultilevel"/>
    <w:tmpl w:val="0882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03918"/>
    <w:multiLevelType w:val="hybridMultilevel"/>
    <w:tmpl w:val="6F4C38C4"/>
    <w:lvl w:ilvl="0" w:tplc="3A9E20F6">
      <w:start w:val="1"/>
      <w:numFmt w:val="upperRoman"/>
      <w:lvlText w:val="I.%1."/>
      <w:lvlJc w:val="right"/>
      <w:pPr>
        <w:ind w:left="720" w:hanging="360"/>
      </w:pPr>
      <w:rPr>
        <w:rFonts w:hint="default"/>
      </w:rPr>
    </w:lvl>
    <w:lvl w:ilvl="1" w:tplc="0180EFFA">
      <w:start w:val="1"/>
      <w:numFmt w:val="upperRoman"/>
      <w:lvlText w:val="II.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AF"/>
    <w:rsid w:val="000033E0"/>
    <w:rsid w:val="00017861"/>
    <w:rsid w:val="000B1DB2"/>
    <w:rsid w:val="000D6345"/>
    <w:rsid w:val="00141491"/>
    <w:rsid w:val="00153B16"/>
    <w:rsid w:val="001548DF"/>
    <w:rsid w:val="001D6B1D"/>
    <w:rsid w:val="00287164"/>
    <w:rsid w:val="00402B37"/>
    <w:rsid w:val="004A31A2"/>
    <w:rsid w:val="00585FB1"/>
    <w:rsid w:val="00595BDE"/>
    <w:rsid w:val="00783546"/>
    <w:rsid w:val="008C64AB"/>
    <w:rsid w:val="00AB7CD5"/>
    <w:rsid w:val="00BB3006"/>
    <w:rsid w:val="00BF047B"/>
    <w:rsid w:val="00BF17CA"/>
    <w:rsid w:val="00C70D9D"/>
    <w:rsid w:val="00CD2C3D"/>
    <w:rsid w:val="00DF20AF"/>
    <w:rsid w:val="00E45421"/>
    <w:rsid w:val="00F2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FBD6C6A-41AA-498F-8543-10B64371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AB"/>
  </w:style>
  <w:style w:type="paragraph" w:styleId="Footer">
    <w:name w:val="footer"/>
    <w:basedOn w:val="Normal"/>
    <w:link w:val="FooterChar"/>
    <w:uiPriority w:val="99"/>
    <w:unhideWhenUsed/>
    <w:rsid w:val="008C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Izzuddi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9D892-05E3-4D91-BA41-ACC61836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67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Izzuddin</dc:creator>
  <cp:keywords/>
  <cp:lastModifiedBy>Muhammad Izzuddin</cp:lastModifiedBy>
  <cp:revision>3</cp:revision>
  <dcterms:created xsi:type="dcterms:W3CDTF">2015-03-29T09:30:00Z</dcterms:created>
  <dcterms:modified xsi:type="dcterms:W3CDTF">2015-03-29T10:37:00Z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